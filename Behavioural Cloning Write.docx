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E1A36" w14:textId="77777777" w:rsidR="004A77DC" w:rsidRDefault="00962C3B">
      <w:pPr>
        <w:pStyle w:val="Heading1"/>
      </w:pPr>
      <w:r>
        <w:t>Behavioural Cloning Write-Up</w:t>
      </w:r>
    </w:p>
    <w:p w14:paraId="38A074D7" w14:textId="77777777" w:rsidR="004A77DC" w:rsidRDefault="00962C3B">
      <w:pPr>
        <w:pStyle w:val="Heading2"/>
      </w:pPr>
      <w:r>
        <w:t>Introduction</w:t>
      </w:r>
    </w:p>
    <w:p w14:paraId="7EAF332B" w14:textId="77777777" w:rsidR="004A77DC" w:rsidRDefault="00303CCB">
      <w:r>
        <w:t>As part of this project I</w:t>
      </w:r>
      <w:r w:rsidR="00962C3B">
        <w:t xml:space="preserve"> utilize</w:t>
      </w:r>
      <w:r>
        <w:t>d</w:t>
      </w:r>
      <w:r w:rsidR="00962C3B">
        <w:t xml:space="preserve"> the concept of behavioural cloning to make a car </w:t>
      </w:r>
      <w:r>
        <w:t>drive itself around a closed course. In order to do this, I first trained the car to drive around the course and using my model, trained it to go over the entire round.</w:t>
      </w:r>
    </w:p>
    <w:p w14:paraId="224AFB60" w14:textId="77777777" w:rsidR="00D6545F" w:rsidRDefault="00D6545F" w:rsidP="00D6545F">
      <w:pPr>
        <w:pStyle w:val="IntenseQuote"/>
      </w:pPr>
      <w:r>
        <w:t>Data Collection</w:t>
      </w:r>
    </w:p>
    <w:p w14:paraId="319A4401" w14:textId="77777777" w:rsidR="00D6545F" w:rsidRDefault="00D6545F" w:rsidP="00D6545F">
      <w:pPr>
        <w:pStyle w:val="Heading2"/>
      </w:pPr>
      <w:r>
        <w:t>Strategies</w:t>
      </w:r>
    </w:p>
    <w:p w14:paraId="062FA1B3" w14:textId="77777777" w:rsidR="00D6545F" w:rsidRDefault="00D6545F" w:rsidP="00D6545F">
      <w:r>
        <w:t>In order to collect data for this project, I used the following strategy</w:t>
      </w:r>
      <w:r w:rsidR="007D4CC2">
        <w:t xml:space="preserve"> using only data from the first track.</w:t>
      </w:r>
    </w:p>
    <w:p w14:paraId="6C5B0081" w14:textId="77777777" w:rsidR="00D6545F" w:rsidRDefault="00D6545F" w:rsidP="00D6545F">
      <w:pPr>
        <w:pStyle w:val="ListParagraph"/>
        <w:numPr>
          <w:ilvl w:val="0"/>
          <w:numId w:val="10"/>
        </w:numPr>
      </w:pPr>
      <w:r>
        <w:lastRenderedPageBreak/>
        <w:t>Drive 3 clean laps at roughly the centre of the lane</w:t>
      </w:r>
    </w:p>
    <w:p w14:paraId="7A2F42B4" w14:textId="77777777" w:rsidR="00D6545F" w:rsidRDefault="00D6545F" w:rsidP="00D6545F">
      <w:pPr>
        <w:pStyle w:val="ListParagraph"/>
        <w:numPr>
          <w:ilvl w:val="0"/>
          <w:numId w:val="10"/>
        </w:numPr>
      </w:pPr>
      <w:r>
        <w:t>Drive 2 clean laps in reverse around the course</w:t>
      </w:r>
    </w:p>
    <w:p w14:paraId="021EFEB0" w14:textId="77777777" w:rsidR="00D6545F" w:rsidRDefault="00D6545F" w:rsidP="00D6545F">
      <w:pPr>
        <w:pStyle w:val="ListParagraph"/>
        <w:numPr>
          <w:ilvl w:val="0"/>
          <w:numId w:val="10"/>
        </w:numPr>
      </w:pPr>
      <w:r>
        <w:t>Record instances of coming avoiding the boundaries in several different instances. I avoided the following boundaries</w:t>
      </w:r>
    </w:p>
    <w:p w14:paraId="7A1D4CD2" w14:textId="77777777" w:rsidR="00D6545F" w:rsidRDefault="00D6545F" w:rsidP="00D6545F">
      <w:pPr>
        <w:pStyle w:val="ListParagraph"/>
        <w:numPr>
          <w:ilvl w:val="1"/>
          <w:numId w:val="10"/>
        </w:numPr>
      </w:pPr>
      <w:r>
        <w:t>Yellow lines on either side</w:t>
      </w:r>
    </w:p>
    <w:p w14:paraId="51191EE8" w14:textId="77777777" w:rsidR="00D6545F" w:rsidRDefault="00D6545F" w:rsidP="00D6545F">
      <w:pPr>
        <w:pStyle w:val="ListParagraph"/>
        <w:numPr>
          <w:ilvl w:val="1"/>
          <w:numId w:val="10"/>
        </w:numPr>
      </w:pPr>
      <w:r>
        <w:t>Road Boundaries on either side</w:t>
      </w:r>
    </w:p>
    <w:p w14:paraId="4BC39C8C" w14:textId="77777777" w:rsidR="00D6545F" w:rsidRDefault="00D6545F" w:rsidP="00D6545F">
      <w:pPr>
        <w:pStyle w:val="ListParagraph"/>
        <w:numPr>
          <w:ilvl w:val="1"/>
          <w:numId w:val="10"/>
        </w:numPr>
      </w:pPr>
      <w:r>
        <w:t>Dirt on the side of the track</w:t>
      </w:r>
    </w:p>
    <w:p w14:paraId="2A5980C6" w14:textId="77777777" w:rsidR="00D6545F" w:rsidRDefault="00D6545F" w:rsidP="00D6545F">
      <w:pPr>
        <w:pStyle w:val="ListParagraph"/>
        <w:numPr>
          <w:ilvl w:val="1"/>
          <w:numId w:val="10"/>
        </w:numPr>
      </w:pPr>
      <w:r>
        <w:t>Kerbs (The red and white things)</w:t>
      </w:r>
    </w:p>
    <w:p w14:paraId="46AE0492" w14:textId="77777777" w:rsidR="00D6545F" w:rsidRDefault="00D6545F" w:rsidP="00D6545F">
      <w:pPr>
        <w:pStyle w:val="ListParagraph"/>
        <w:numPr>
          <w:ilvl w:val="1"/>
          <w:numId w:val="10"/>
        </w:numPr>
      </w:pPr>
      <w:r>
        <w:t>The boundaries on the sides of the bridge</w:t>
      </w:r>
    </w:p>
    <w:p w14:paraId="1CF22A4F" w14:textId="77777777" w:rsidR="00D6545F" w:rsidRPr="00D6545F" w:rsidRDefault="00D6545F" w:rsidP="00D6545F">
      <w:pPr>
        <w:pStyle w:val="ListParagraph"/>
        <w:numPr>
          <w:ilvl w:val="1"/>
          <w:numId w:val="10"/>
        </w:numPr>
      </w:pPr>
      <w:r>
        <w:t>Confluence points of different types of boundaries as described above.</w:t>
      </w:r>
    </w:p>
    <w:p w14:paraId="114DE74D" w14:textId="77777777" w:rsidR="004A77DC" w:rsidRDefault="00303CCB">
      <w:pPr>
        <w:pStyle w:val="IntenseQuote"/>
      </w:pPr>
      <w:r>
        <w:t>Pre - Processing Data</w:t>
      </w:r>
    </w:p>
    <w:p w14:paraId="74AF3D33" w14:textId="77777777" w:rsidR="004A77DC" w:rsidRDefault="000A3C8C">
      <w:pPr>
        <w:pStyle w:val="Heading2"/>
      </w:pPr>
      <w:r>
        <w:t>Possibil</w:t>
      </w:r>
      <w:r w:rsidR="008A61D1">
        <w:t>ities and Choices</w:t>
      </w:r>
    </w:p>
    <w:p w14:paraId="01CBD1A1" w14:textId="77777777" w:rsidR="00D22D90" w:rsidRDefault="000A3C8C" w:rsidP="000A3C8C">
      <w:pPr>
        <w:pStyle w:val="ListBullet"/>
        <w:numPr>
          <w:ilvl w:val="0"/>
          <w:numId w:val="0"/>
        </w:numPr>
      </w:pPr>
      <w:r>
        <w:t>The input image (320x160) offers a lot of information. However, t</w:t>
      </w:r>
      <w:r w:rsidR="00303CCB">
        <w:t xml:space="preserve">here are several parts of the image that offer little to no </w:t>
      </w:r>
      <w:r>
        <w:t>information to help training.</w:t>
      </w:r>
      <w:r w:rsidR="00303CCB">
        <w:t xml:space="preserve"> It’s important to eliminate these features so that</w:t>
      </w:r>
      <w:r w:rsidR="00D723CF">
        <w:t xml:space="preserve"> the</w:t>
      </w:r>
      <w:r>
        <w:t>y</w:t>
      </w:r>
      <w:r w:rsidR="00D723CF">
        <w:t xml:space="preserve"> do not interfere while training the model. I have highlighted some of these features below</w:t>
      </w:r>
    </w:p>
    <w:p w14:paraId="0335C9F6" w14:textId="77777777" w:rsidR="004A77DC" w:rsidRDefault="00D22D90" w:rsidP="00D6545F">
      <w:pPr>
        <w:pStyle w:val="ListBullet"/>
        <w:numPr>
          <w:ilvl w:val="0"/>
          <w:numId w:val="0"/>
        </w:numPr>
        <w:ind w:left="389"/>
        <w:jc w:val="center"/>
      </w:pPr>
      <w:r>
        <w:rPr>
          <w:noProof/>
          <w:lang w:eastAsia="en-GB" w:bidi="hi-IN"/>
        </w:rPr>
        <w:drawing>
          <wp:inline distT="0" distB="0" distL="0" distR="0" wp14:anchorId="67FDA1F4" wp14:editId="083AFCC3">
            <wp:extent cx="4805679" cy="2402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less.jpg"/>
                    <pic:cNvPicPr/>
                  </pic:nvPicPr>
                  <pic:blipFill>
                    <a:blip r:embed="rId7">
                      <a:extLst>
                        <a:ext uri="{28A0092B-C50C-407E-A947-70E740481C1C}">
                          <a14:useLocalDpi xmlns:a14="http://schemas.microsoft.com/office/drawing/2010/main" val="0"/>
                        </a:ext>
                      </a:extLst>
                    </a:blip>
                    <a:stretch>
                      <a:fillRect/>
                    </a:stretch>
                  </pic:blipFill>
                  <pic:spPr>
                    <a:xfrm>
                      <a:off x="0" y="0"/>
                      <a:ext cx="4832117" cy="2416059"/>
                    </a:xfrm>
                    <a:prstGeom prst="rect">
                      <a:avLst/>
                    </a:prstGeom>
                  </pic:spPr>
                </pic:pic>
              </a:graphicData>
            </a:graphic>
          </wp:inline>
        </w:drawing>
      </w:r>
    </w:p>
    <w:p w14:paraId="419185E3" w14:textId="77777777" w:rsidR="00D22D90" w:rsidRDefault="00D22D90" w:rsidP="00D22D90">
      <w:pPr>
        <w:pStyle w:val="ListBullet"/>
        <w:numPr>
          <w:ilvl w:val="0"/>
          <w:numId w:val="0"/>
        </w:numPr>
        <w:ind w:left="389"/>
      </w:pPr>
    </w:p>
    <w:p w14:paraId="06CA23B0" w14:textId="77777777" w:rsidR="00D22D90" w:rsidRDefault="00D22D90" w:rsidP="00D22D90">
      <w:pPr>
        <w:pStyle w:val="ListBullet"/>
        <w:numPr>
          <w:ilvl w:val="0"/>
          <w:numId w:val="0"/>
        </w:numPr>
        <w:ind w:left="389"/>
      </w:pPr>
      <w:r>
        <w:t>As you might notice, there’s a ton of data we don’t need. There are several ways, we could eliminate the unnecessary data. I’ll go over a couple of things I thought of before I tell you what I did.</w:t>
      </w:r>
    </w:p>
    <w:p w14:paraId="13C7DB0D" w14:textId="77777777" w:rsidR="00D22D90" w:rsidRDefault="00D22D90" w:rsidP="00D22D90">
      <w:pPr>
        <w:pStyle w:val="ListBullet"/>
        <w:numPr>
          <w:ilvl w:val="0"/>
          <w:numId w:val="8"/>
        </w:numPr>
      </w:pPr>
      <w:r>
        <w:t>Colour Filters</w:t>
      </w:r>
    </w:p>
    <w:p w14:paraId="752B3977" w14:textId="77777777" w:rsidR="00D22D90" w:rsidRDefault="00D22D90" w:rsidP="00D22D90">
      <w:pPr>
        <w:pStyle w:val="ListBullet"/>
        <w:numPr>
          <w:ilvl w:val="1"/>
          <w:numId w:val="8"/>
        </w:numPr>
      </w:pPr>
      <w:r>
        <w:t>We could filter out just the colours for the road aka grays and yellows. This is easy to do and will work great in the case of this image.</w:t>
      </w:r>
    </w:p>
    <w:p w14:paraId="16488FD5" w14:textId="77777777" w:rsidR="000A3C8C" w:rsidRDefault="00D22D90" w:rsidP="000A3C8C">
      <w:pPr>
        <w:pStyle w:val="ListBullet"/>
        <w:numPr>
          <w:ilvl w:val="1"/>
          <w:numId w:val="8"/>
        </w:numPr>
      </w:pPr>
      <w:r>
        <w:t>However, for images with more colourful roads like the section with bricks, this will fail miserably</w:t>
      </w:r>
      <w:r w:rsidR="000A3C8C">
        <w:t>, hence I avoided this</w:t>
      </w:r>
    </w:p>
    <w:p w14:paraId="78C28CC2" w14:textId="77777777" w:rsidR="000A3C8C" w:rsidRDefault="000A3C8C" w:rsidP="000A3C8C">
      <w:pPr>
        <w:pStyle w:val="ListBullet"/>
        <w:numPr>
          <w:ilvl w:val="0"/>
          <w:numId w:val="8"/>
        </w:numPr>
      </w:pPr>
      <w:r>
        <w:t>Lane Detection</w:t>
      </w:r>
      <w:r w:rsidR="00F04032">
        <w:t xml:space="preserve"> [NOT IMPLEMENTED – A possibility for later]</w:t>
      </w:r>
    </w:p>
    <w:p w14:paraId="5A9ED906" w14:textId="77777777" w:rsidR="000A3C8C" w:rsidRDefault="000A3C8C" w:rsidP="000A3C8C">
      <w:pPr>
        <w:pStyle w:val="ListBullet"/>
        <w:numPr>
          <w:ilvl w:val="1"/>
          <w:numId w:val="8"/>
        </w:numPr>
      </w:pPr>
      <w:r>
        <w:t>Similar to what we did in project 1, I would detect the boundaries of the road and enhance those lines in the image by overlaying a strongly coloured line on top of the boundaries of the road</w:t>
      </w:r>
    </w:p>
    <w:p w14:paraId="1AF8A069" w14:textId="77777777" w:rsidR="000A3C8C" w:rsidRDefault="000A3C8C" w:rsidP="000A3C8C">
      <w:pPr>
        <w:pStyle w:val="ListBullet"/>
        <w:numPr>
          <w:ilvl w:val="1"/>
          <w:numId w:val="8"/>
        </w:numPr>
      </w:pPr>
      <w:r>
        <w:t>Additionally, I would mask out other unimportant parts of the road that are unimportant.</w:t>
      </w:r>
    </w:p>
    <w:p w14:paraId="4F2E9ED5" w14:textId="77777777" w:rsidR="000A3C8C" w:rsidRDefault="000A3C8C" w:rsidP="000A3C8C">
      <w:pPr>
        <w:pStyle w:val="ListBullet"/>
        <w:numPr>
          <w:ilvl w:val="1"/>
          <w:numId w:val="8"/>
        </w:numPr>
      </w:pPr>
      <w:r>
        <w:t>This sounds like a really cool thing to do, and I will try it in later submissions, but for this one, I will go with just what I wrote below.</w:t>
      </w:r>
    </w:p>
    <w:p w14:paraId="4A901E2E" w14:textId="77777777" w:rsidR="000A3C8C" w:rsidRDefault="000A3C8C" w:rsidP="000A3C8C">
      <w:pPr>
        <w:pStyle w:val="ListBullet"/>
        <w:numPr>
          <w:ilvl w:val="0"/>
          <w:numId w:val="8"/>
        </w:numPr>
      </w:pPr>
      <w:r>
        <w:t>Cropping the image</w:t>
      </w:r>
    </w:p>
    <w:p w14:paraId="15E2AB85" w14:textId="77777777" w:rsidR="000A3C8C" w:rsidRDefault="000A3C8C" w:rsidP="000A3C8C">
      <w:pPr>
        <w:pStyle w:val="ListBullet"/>
        <w:numPr>
          <w:ilvl w:val="1"/>
          <w:numId w:val="8"/>
        </w:numPr>
      </w:pPr>
      <w:r>
        <w:t>This is the simple method I used to remove unnecessary data</w:t>
      </w:r>
    </w:p>
    <w:p w14:paraId="33DADADE" w14:textId="77777777" w:rsidR="000A3C8C" w:rsidRDefault="000A3C8C" w:rsidP="000A3C8C">
      <w:pPr>
        <w:pStyle w:val="ListBullet"/>
        <w:numPr>
          <w:ilvl w:val="1"/>
          <w:numId w:val="8"/>
        </w:numPr>
      </w:pPr>
      <w:r>
        <w:t>Cropped the image using the following criteria</w:t>
      </w:r>
    </w:p>
    <w:p w14:paraId="6E0B5069" w14:textId="77777777" w:rsidR="000A3C8C" w:rsidRDefault="000A3C8C" w:rsidP="000A3C8C">
      <w:pPr>
        <w:pStyle w:val="ListBullet"/>
        <w:numPr>
          <w:ilvl w:val="2"/>
          <w:numId w:val="8"/>
        </w:numPr>
      </w:pPr>
      <w:r>
        <w:t>In the Y direction, I chose all pixels between rows 55-136</w:t>
      </w:r>
    </w:p>
    <w:p w14:paraId="4318BD36" w14:textId="77777777" w:rsidR="000A3C8C" w:rsidRDefault="000A3C8C" w:rsidP="000A3C8C">
      <w:pPr>
        <w:pStyle w:val="ListBullet"/>
        <w:numPr>
          <w:ilvl w:val="2"/>
          <w:numId w:val="8"/>
        </w:numPr>
      </w:pPr>
      <w:r>
        <w:t>In the X direction, I chose all pixels between columns 0-320 (effectively cut nothing)</w:t>
      </w:r>
    </w:p>
    <w:p w14:paraId="271F9E34" w14:textId="77777777" w:rsidR="000A3C8C" w:rsidRDefault="000A3C8C" w:rsidP="000A3C8C">
      <w:pPr>
        <w:pStyle w:val="ListBullet"/>
        <w:numPr>
          <w:ilvl w:val="0"/>
          <w:numId w:val="8"/>
        </w:numPr>
      </w:pPr>
      <w:r>
        <w:t>Switching Colour Models</w:t>
      </w:r>
    </w:p>
    <w:p w14:paraId="030505B7" w14:textId="77777777" w:rsidR="000A3C8C" w:rsidRDefault="000A3C8C" w:rsidP="000A3C8C">
      <w:pPr>
        <w:pStyle w:val="ListBullet"/>
        <w:numPr>
          <w:ilvl w:val="1"/>
          <w:numId w:val="8"/>
        </w:numPr>
      </w:pPr>
      <w:r>
        <w:lastRenderedPageBreak/>
        <w:t>I switched the image from R</w:t>
      </w:r>
      <w:r w:rsidR="008A61D1">
        <w:t>GB model to the HSV model as I wanted to train the model to understand an image by separating the luminance information from the chroma information</w:t>
      </w:r>
    </w:p>
    <w:p w14:paraId="72B8E244" w14:textId="77777777" w:rsidR="008A61D1" w:rsidRDefault="008A61D1" w:rsidP="008A61D1">
      <w:pPr>
        <w:pStyle w:val="ListBullet"/>
        <w:numPr>
          <w:ilvl w:val="1"/>
          <w:numId w:val="8"/>
        </w:numPr>
      </w:pPr>
      <w:r>
        <w:t>I also found that this model works much better than simple RGB which with all respect, performed quite poorly.</w:t>
      </w:r>
    </w:p>
    <w:p w14:paraId="39CD5207" w14:textId="77777777" w:rsidR="008A61D1" w:rsidRDefault="008A61D1" w:rsidP="008A61D1">
      <w:pPr>
        <w:pStyle w:val="ListBullet"/>
        <w:numPr>
          <w:ilvl w:val="0"/>
          <w:numId w:val="8"/>
        </w:numPr>
      </w:pPr>
      <w:r>
        <w:t>Scaling Image</w:t>
      </w:r>
    </w:p>
    <w:p w14:paraId="14D0A2BF" w14:textId="77777777" w:rsidR="008A61D1" w:rsidRDefault="008A61D1" w:rsidP="008A61D1">
      <w:pPr>
        <w:pStyle w:val="ListBullet"/>
        <w:numPr>
          <w:ilvl w:val="1"/>
          <w:numId w:val="8"/>
        </w:numPr>
      </w:pPr>
      <w:r>
        <w:t>I scaled the image to a size of (200x66) to try and make it similar to the Nvidia model discussed in the next section</w:t>
      </w:r>
    </w:p>
    <w:p w14:paraId="230048D0" w14:textId="77777777" w:rsidR="008A61D1" w:rsidRDefault="008A61D1" w:rsidP="008A61D1">
      <w:pPr>
        <w:pStyle w:val="ListBullet"/>
        <w:numPr>
          <w:ilvl w:val="0"/>
          <w:numId w:val="0"/>
        </w:numPr>
        <w:ind w:left="749"/>
      </w:pPr>
      <w:r>
        <w:t>At the end of my transformations, this is what the output image looked like.</w:t>
      </w:r>
    </w:p>
    <w:p w14:paraId="4764C2AD" w14:textId="5E0635D7" w:rsidR="00044F71" w:rsidRDefault="00044F71" w:rsidP="008A61D1">
      <w:pPr>
        <w:pStyle w:val="ListBullet"/>
        <w:numPr>
          <w:ilvl w:val="0"/>
          <w:numId w:val="0"/>
        </w:numPr>
        <w:ind w:left="749"/>
      </w:pPr>
      <w:r>
        <w:rPr>
          <w:noProof/>
          <w:lang w:eastAsia="en-GB" w:bidi="hi-IN"/>
        </w:rPr>
        <w:drawing>
          <wp:inline distT="0" distB="0" distL="0" distR="0" wp14:anchorId="2F4C6288" wp14:editId="0FC10D60">
            <wp:extent cx="5639435" cy="1861015"/>
            <wp:effectExtent l="0" t="0" r="0" b="0"/>
            <wp:docPr id="3" name="Picture 3" descr="/Users/sachit/Programming/Self Driving Car/CarND-Behavioral-Cloning-P3/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chit/Programming/Self Driving Car/CarND-Behavioral-Cloning-P3/te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986" cy="1896177"/>
                    </a:xfrm>
                    <a:prstGeom prst="rect">
                      <a:avLst/>
                    </a:prstGeom>
                    <a:noFill/>
                    <a:ln>
                      <a:noFill/>
                    </a:ln>
                  </pic:spPr>
                </pic:pic>
              </a:graphicData>
            </a:graphic>
          </wp:inline>
        </w:drawing>
      </w:r>
    </w:p>
    <w:p w14:paraId="7F8D40E8" w14:textId="77777777" w:rsidR="00044F71" w:rsidRDefault="00044F71" w:rsidP="008A61D1">
      <w:pPr>
        <w:pStyle w:val="ListBullet"/>
        <w:numPr>
          <w:ilvl w:val="0"/>
          <w:numId w:val="0"/>
        </w:numPr>
        <w:ind w:left="749"/>
      </w:pPr>
    </w:p>
    <w:p w14:paraId="69001138" w14:textId="77777777" w:rsidR="00044F71" w:rsidRDefault="00044F71" w:rsidP="008A61D1">
      <w:pPr>
        <w:pStyle w:val="ListBullet"/>
        <w:numPr>
          <w:ilvl w:val="0"/>
          <w:numId w:val="0"/>
        </w:numPr>
        <w:ind w:left="749"/>
      </w:pPr>
    </w:p>
    <w:p w14:paraId="42A184CF" w14:textId="77777777" w:rsidR="00044F71" w:rsidRDefault="00044F71" w:rsidP="008A61D1">
      <w:pPr>
        <w:pStyle w:val="ListBullet"/>
        <w:numPr>
          <w:ilvl w:val="0"/>
          <w:numId w:val="0"/>
        </w:numPr>
        <w:ind w:left="749"/>
      </w:pPr>
    </w:p>
    <w:p w14:paraId="4970CF84" w14:textId="77777777" w:rsidR="00044F71" w:rsidRDefault="00044F71" w:rsidP="008A61D1">
      <w:pPr>
        <w:pStyle w:val="ListBullet"/>
        <w:numPr>
          <w:ilvl w:val="0"/>
          <w:numId w:val="0"/>
        </w:numPr>
        <w:ind w:left="749"/>
      </w:pPr>
    </w:p>
    <w:p w14:paraId="07D5DE63" w14:textId="77777777" w:rsidR="00044F71" w:rsidRDefault="00044F71" w:rsidP="008A61D1">
      <w:pPr>
        <w:pStyle w:val="ListBullet"/>
        <w:numPr>
          <w:ilvl w:val="0"/>
          <w:numId w:val="0"/>
        </w:numPr>
        <w:ind w:left="749"/>
      </w:pPr>
    </w:p>
    <w:p w14:paraId="32C130DE" w14:textId="77777777" w:rsidR="00044F71" w:rsidRDefault="00044F71" w:rsidP="008A61D1">
      <w:pPr>
        <w:pStyle w:val="ListBullet"/>
        <w:numPr>
          <w:ilvl w:val="0"/>
          <w:numId w:val="0"/>
        </w:numPr>
        <w:ind w:left="749"/>
      </w:pPr>
    </w:p>
    <w:p w14:paraId="387C7144" w14:textId="77777777" w:rsidR="00044F71" w:rsidRDefault="00044F71" w:rsidP="008A61D1">
      <w:pPr>
        <w:pStyle w:val="ListBullet"/>
        <w:numPr>
          <w:ilvl w:val="0"/>
          <w:numId w:val="0"/>
        </w:numPr>
        <w:ind w:left="749"/>
      </w:pPr>
    </w:p>
    <w:p w14:paraId="19121586" w14:textId="77777777" w:rsidR="00044F71" w:rsidRDefault="00044F71" w:rsidP="008A61D1">
      <w:pPr>
        <w:pStyle w:val="ListBullet"/>
        <w:numPr>
          <w:ilvl w:val="0"/>
          <w:numId w:val="0"/>
        </w:numPr>
        <w:ind w:left="749"/>
      </w:pPr>
    </w:p>
    <w:p w14:paraId="0516C638" w14:textId="77777777" w:rsidR="00044F71" w:rsidRDefault="00044F71" w:rsidP="00044F71">
      <w:pPr>
        <w:pStyle w:val="ListBullet"/>
        <w:numPr>
          <w:ilvl w:val="0"/>
          <w:numId w:val="0"/>
        </w:numPr>
      </w:pPr>
    </w:p>
    <w:p w14:paraId="40999F28" w14:textId="77777777" w:rsidR="00044F71" w:rsidRDefault="00044F71" w:rsidP="00044F71">
      <w:pPr>
        <w:pStyle w:val="IntenseQuote"/>
      </w:pPr>
      <w:r>
        <w:lastRenderedPageBreak/>
        <w:t>Sample Training Data</w:t>
      </w:r>
    </w:p>
    <w:p w14:paraId="607B8EB5" w14:textId="77777777" w:rsidR="00044F71" w:rsidRDefault="00044F71" w:rsidP="00044F71">
      <w:pPr>
        <w:pStyle w:val="Heading2"/>
      </w:pPr>
      <w:r>
        <w:t>Examples Before Pre-Processing</w:t>
      </w:r>
    </w:p>
    <w:p w14:paraId="7F1E9309" w14:textId="77777777" w:rsidR="00044F71" w:rsidRDefault="00044F71" w:rsidP="00044F71">
      <w:r>
        <w:rPr>
          <w:noProof/>
          <w:lang w:eastAsia="en-GB" w:bidi="hi-IN"/>
        </w:rPr>
        <w:drawing>
          <wp:inline distT="0" distB="0" distL="0" distR="0" wp14:anchorId="31CA8A6C" wp14:editId="422D1532">
            <wp:extent cx="4064000" cy="2032000"/>
            <wp:effectExtent l="0" t="0" r="0" b="0"/>
            <wp:docPr id="4" name="Picture 4" descr="training_data/IMG/center_2017_02_12_08_23_21_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_data/IMG/center_2017_02_12_08_23_21_4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2032000"/>
                    </a:xfrm>
                    <a:prstGeom prst="rect">
                      <a:avLst/>
                    </a:prstGeom>
                    <a:noFill/>
                    <a:ln>
                      <a:noFill/>
                    </a:ln>
                  </pic:spPr>
                </pic:pic>
              </a:graphicData>
            </a:graphic>
          </wp:inline>
        </w:drawing>
      </w:r>
      <w:r>
        <w:rPr>
          <w:noProof/>
          <w:lang w:eastAsia="en-GB" w:bidi="hi-IN"/>
        </w:rPr>
        <w:drawing>
          <wp:inline distT="0" distB="0" distL="0" distR="0" wp14:anchorId="5692EF56" wp14:editId="5DF49DB7">
            <wp:extent cx="4064000" cy="2032000"/>
            <wp:effectExtent l="0" t="0" r="0" b="0"/>
            <wp:docPr id="7" name="Picture 7" descr="training_data/IMG/center_2017_02_12_08_25_49_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ining_data/IMG/center_2017_02_12_08_25_49_0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2032000"/>
                    </a:xfrm>
                    <a:prstGeom prst="rect">
                      <a:avLst/>
                    </a:prstGeom>
                    <a:noFill/>
                    <a:ln>
                      <a:noFill/>
                    </a:ln>
                  </pic:spPr>
                </pic:pic>
              </a:graphicData>
            </a:graphic>
          </wp:inline>
        </w:drawing>
      </w:r>
      <w:r>
        <w:rPr>
          <w:noProof/>
          <w:lang w:eastAsia="en-GB" w:bidi="hi-IN"/>
        </w:rPr>
        <w:drawing>
          <wp:inline distT="0" distB="0" distL="0" distR="0" wp14:anchorId="0C536FC4" wp14:editId="77F37676">
            <wp:extent cx="4064000" cy="2032000"/>
            <wp:effectExtent l="0" t="0" r="0" b="0"/>
            <wp:docPr id="9" name="Picture 9" descr="training_data/IMG/center_2017_02_12_08_28_56_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ining_data/IMG/center_2017_02_12_08_28_56_39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2032000"/>
                    </a:xfrm>
                    <a:prstGeom prst="rect">
                      <a:avLst/>
                    </a:prstGeom>
                    <a:noFill/>
                    <a:ln>
                      <a:noFill/>
                    </a:ln>
                  </pic:spPr>
                </pic:pic>
              </a:graphicData>
            </a:graphic>
          </wp:inline>
        </w:drawing>
      </w:r>
    </w:p>
    <w:p w14:paraId="52FBC5F1" w14:textId="77777777" w:rsidR="00044F71" w:rsidRDefault="00044F71" w:rsidP="00044F71">
      <w:pPr>
        <w:pStyle w:val="Heading2"/>
      </w:pPr>
      <w:r>
        <w:lastRenderedPageBreak/>
        <w:t>Examples after Pre-Processing (Same Order)</w:t>
      </w:r>
    </w:p>
    <w:p w14:paraId="1FE58A31" w14:textId="77777777" w:rsidR="00044F71" w:rsidRDefault="00044F71" w:rsidP="00044F71">
      <w:r>
        <w:rPr>
          <w:noProof/>
          <w:lang w:eastAsia="en-GB" w:bidi="hi-IN"/>
        </w:rPr>
        <w:drawing>
          <wp:inline distT="0" distB="0" distL="0" distR="0" wp14:anchorId="521478EA" wp14:editId="766F8025">
            <wp:extent cx="2540000" cy="838200"/>
            <wp:effectExtent l="0" t="0" r="0" b="0"/>
            <wp:docPr id="6" name="Picture 6" descr="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838200"/>
                    </a:xfrm>
                    <a:prstGeom prst="rect">
                      <a:avLst/>
                    </a:prstGeom>
                    <a:noFill/>
                    <a:ln>
                      <a:noFill/>
                    </a:ln>
                  </pic:spPr>
                </pic:pic>
              </a:graphicData>
            </a:graphic>
          </wp:inline>
        </w:drawing>
      </w:r>
    </w:p>
    <w:p w14:paraId="43F332E5" w14:textId="77777777" w:rsidR="00044F71" w:rsidRDefault="00044F71" w:rsidP="00044F71">
      <w:r>
        <w:rPr>
          <w:noProof/>
          <w:lang w:eastAsia="en-GB" w:bidi="hi-IN"/>
        </w:rPr>
        <w:drawing>
          <wp:inline distT="0" distB="0" distL="0" distR="0" wp14:anchorId="2E941529" wp14:editId="01FC9A58">
            <wp:extent cx="2540000" cy="838200"/>
            <wp:effectExtent l="0" t="0" r="0" b="0"/>
            <wp:docPr id="8" name="Picture 8" descr="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0" cy="838200"/>
                    </a:xfrm>
                    <a:prstGeom prst="rect">
                      <a:avLst/>
                    </a:prstGeom>
                    <a:noFill/>
                    <a:ln>
                      <a:noFill/>
                    </a:ln>
                  </pic:spPr>
                </pic:pic>
              </a:graphicData>
            </a:graphic>
          </wp:inline>
        </w:drawing>
      </w:r>
    </w:p>
    <w:p w14:paraId="676C4B82" w14:textId="7C2AC72E" w:rsidR="00044F71" w:rsidRDefault="00044F71" w:rsidP="00044F71">
      <w:r>
        <w:rPr>
          <w:noProof/>
          <w:lang w:eastAsia="en-GB" w:bidi="hi-IN"/>
        </w:rPr>
        <w:drawing>
          <wp:inline distT="0" distB="0" distL="0" distR="0" wp14:anchorId="52B9CA48" wp14:editId="3C91FB5C">
            <wp:extent cx="2540000" cy="838200"/>
            <wp:effectExtent l="0" t="0" r="0" b="0"/>
            <wp:docPr id="11" name="Picture 11" descr="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838200"/>
                    </a:xfrm>
                    <a:prstGeom prst="rect">
                      <a:avLst/>
                    </a:prstGeom>
                    <a:noFill/>
                    <a:ln>
                      <a:noFill/>
                    </a:ln>
                  </pic:spPr>
                </pic:pic>
              </a:graphicData>
            </a:graphic>
          </wp:inline>
        </w:drawing>
      </w:r>
      <w:bookmarkStart w:id="0" w:name="_GoBack"/>
      <w:bookmarkEnd w:id="0"/>
    </w:p>
    <w:p w14:paraId="5CF61BB8" w14:textId="70A2A6B0" w:rsidR="008A61D1" w:rsidRDefault="008A61D1" w:rsidP="00D6545F">
      <w:pPr>
        <w:pStyle w:val="ListBullet"/>
        <w:numPr>
          <w:ilvl w:val="0"/>
          <w:numId w:val="0"/>
        </w:numPr>
        <w:ind w:left="749"/>
        <w:jc w:val="center"/>
      </w:pPr>
    </w:p>
    <w:p w14:paraId="6892389C" w14:textId="77777777" w:rsidR="008A61D1" w:rsidRDefault="008A61D1" w:rsidP="008A61D1">
      <w:pPr>
        <w:pStyle w:val="IntenseQuote"/>
      </w:pPr>
      <w:r>
        <w:t>Model Selection</w:t>
      </w:r>
    </w:p>
    <w:p w14:paraId="4C929F8C" w14:textId="77777777" w:rsidR="008A61D1" w:rsidRDefault="008A61D1" w:rsidP="008A61D1">
      <w:pPr>
        <w:pStyle w:val="Heading2"/>
      </w:pPr>
      <w:r>
        <w:t>Inspiration</w:t>
      </w:r>
      <w:r w:rsidR="00146275">
        <w:t xml:space="preserve"> and Custom Model</w:t>
      </w:r>
    </w:p>
    <w:p w14:paraId="2FFFA6C3" w14:textId="77777777" w:rsidR="008A61D1" w:rsidRDefault="008A61D1" w:rsidP="008A61D1">
      <w:r>
        <w:t xml:space="preserve">There are several models out there that are specialized for self driving cars. Among those is the model from Nvidia that is described in </w:t>
      </w:r>
      <w:hyperlink r:id="rId15" w:history="1">
        <w:r w:rsidRPr="008A61D1">
          <w:rPr>
            <w:rStyle w:val="Hyperlink"/>
          </w:rPr>
          <w:t>this</w:t>
        </w:r>
      </w:hyperlink>
      <w:r>
        <w:t xml:space="preserve"> paper. To be honest, I initially tried this network as I believed that it’s tried and tested and should work pretty well. It would have been great if this was available with its weights as well as that would enable me to use transfer learning in order to solve the problem faster. However, the weights are proprietary and this model takes a very large amount of memory which caused my instance to crash several times.</w:t>
      </w:r>
    </w:p>
    <w:p w14:paraId="7DAD45B4" w14:textId="77777777" w:rsidR="00D6545F" w:rsidRDefault="008A61D1" w:rsidP="008A61D1">
      <w:r>
        <w:lastRenderedPageBreak/>
        <w:t xml:space="preserve">I persevered and didn’t lose faith. Using this as inspiration, I </w:t>
      </w:r>
      <w:r w:rsidR="00D6545F">
        <w:t xml:space="preserve">devised my own model as follows </w:t>
      </w:r>
    </w:p>
    <w:p w14:paraId="7B57F370" w14:textId="77777777" w:rsidR="008A61D1" w:rsidRPr="00D6545F" w:rsidRDefault="00D6545F" w:rsidP="008A61D1">
      <w:pPr>
        <w:pStyle w:val="ListParagraph"/>
        <w:numPr>
          <w:ilvl w:val="0"/>
          <w:numId w:val="9"/>
        </w:numPr>
        <w:rPr>
          <w:b/>
          <w:bCs/>
        </w:rPr>
      </w:pPr>
      <w:r w:rsidRPr="00D6545F">
        <w:rPr>
          <w:b/>
          <w:bCs/>
        </w:rPr>
        <w:t>Lambda Layer for normalization</w:t>
      </w:r>
    </w:p>
    <w:p w14:paraId="78230300" w14:textId="77777777" w:rsidR="00D6545F" w:rsidRPr="00D6545F" w:rsidRDefault="00D6545F" w:rsidP="008A61D1">
      <w:pPr>
        <w:pStyle w:val="ListParagraph"/>
        <w:numPr>
          <w:ilvl w:val="0"/>
          <w:numId w:val="9"/>
        </w:numPr>
        <w:rPr>
          <w:b/>
          <w:bCs/>
        </w:rPr>
      </w:pPr>
      <w:r w:rsidRPr="00D6545F">
        <w:rPr>
          <w:b/>
          <w:bCs/>
        </w:rPr>
        <w:t>Convolutional Layer</w:t>
      </w:r>
    </w:p>
    <w:p w14:paraId="723705D1" w14:textId="77777777" w:rsidR="00D6545F" w:rsidRDefault="00D6545F" w:rsidP="00D6545F">
      <w:pPr>
        <w:pStyle w:val="ListParagraph"/>
        <w:numPr>
          <w:ilvl w:val="1"/>
          <w:numId w:val="9"/>
        </w:numPr>
      </w:pPr>
      <w:r>
        <w:t>Depth of 8</w:t>
      </w:r>
    </w:p>
    <w:p w14:paraId="43E715A4" w14:textId="77777777" w:rsidR="00D6545F" w:rsidRDefault="00D6545F" w:rsidP="00D6545F">
      <w:pPr>
        <w:pStyle w:val="ListParagraph"/>
        <w:numPr>
          <w:ilvl w:val="1"/>
          <w:numId w:val="9"/>
        </w:numPr>
      </w:pPr>
      <w:r>
        <w:t>5x5</w:t>
      </w:r>
      <w:r>
        <w:t xml:space="preserve"> Kernel Size</w:t>
      </w:r>
    </w:p>
    <w:p w14:paraId="13361204" w14:textId="77777777" w:rsidR="00D6545F" w:rsidRDefault="00D6545F" w:rsidP="00D6545F">
      <w:pPr>
        <w:pStyle w:val="ListParagraph"/>
        <w:numPr>
          <w:ilvl w:val="1"/>
          <w:numId w:val="9"/>
        </w:numPr>
      </w:pPr>
      <w:r>
        <w:t>Relu Activation</w:t>
      </w:r>
    </w:p>
    <w:p w14:paraId="1C5DEA56" w14:textId="77777777" w:rsidR="00D6545F" w:rsidRPr="00D6545F" w:rsidRDefault="00D6545F" w:rsidP="00D6545F">
      <w:pPr>
        <w:pStyle w:val="ListParagraph"/>
        <w:numPr>
          <w:ilvl w:val="0"/>
          <w:numId w:val="9"/>
        </w:numPr>
        <w:rPr>
          <w:b/>
          <w:bCs/>
        </w:rPr>
      </w:pPr>
      <w:r w:rsidRPr="00D6545F">
        <w:rPr>
          <w:b/>
          <w:bCs/>
        </w:rPr>
        <w:t>Convolutional Layer</w:t>
      </w:r>
    </w:p>
    <w:p w14:paraId="59F3B8A3" w14:textId="77777777" w:rsidR="00D6545F" w:rsidRDefault="00D6545F" w:rsidP="00D6545F">
      <w:pPr>
        <w:pStyle w:val="ListParagraph"/>
        <w:numPr>
          <w:ilvl w:val="1"/>
          <w:numId w:val="9"/>
        </w:numPr>
      </w:pPr>
      <w:r>
        <w:t>Depth of</w:t>
      </w:r>
      <w:r>
        <w:t xml:space="preserve"> 16</w:t>
      </w:r>
    </w:p>
    <w:p w14:paraId="75FF256B" w14:textId="77777777" w:rsidR="00D6545F" w:rsidRDefault="00D6545F" w:rsidP="00D6545F">
      <w:pPr>
        <w:pStyle w:val="ListParagraph"/>
        <w:numPr>
          <w:ilvl w:val="1"/>
          <w:numId w:val="9"/>
        </w:numPr>
      </w:pPr>
      <w:r>
        <w:t>4x4</w:t>
      </w:r>
      <w:r>
        <w:t xml:space="preserve"> Kernel Size</w:t>
      </w:r>
    </w:p>
    <w:p w14:paraId="584B82C4" w14:textId="77777777" w:rsidR="00D6545F" w:rsidRDefault="00D6545F" w:rsidP="00D6545F">
      <w:pPr>
        <w:pStyle w:val="ListParagraph"/>
        <w:numPr>
          <w:ilvl w:val="1"/>
          <w:numId w:val="9"/>
        </w:numPr>
      </w:pPr>
      <w:r>
        <w:t>Relu Activation</w:t>
      </w:r>
    </w:p>
    <w:p w14:paraId="63E46DA5" w14:textId="77777777" w:rsidR="00D6545F" w:rsidRPr="00D6545F" w:rsidRDefault="00D6545F" w:rsidP="00D6545F">
      <w:pPr>
        <w:pStyle w:val="ListParagraph"/>
        <w:numPr>
          <w:ilvl w:val="0"/>
          <w:numId w:val="9"/>
        </w:numPr>
        <w:rPr>
          <w:b/>
          <w:bCs/>
        </w:rPr>
      </w:pPr>
      <w:r w:rsidRPr="00D6545F">
        <w:rPr>
          <w:b/>
          <w:bCs/>
        </w:rPr>
        <w:t>Convolutional Layer</w:t>
      </w:r>
    </w:p>
    <w:p w14:paraId="4D4F47FB" w14:textId="77777777" w:rsidR="00D6545F" w:rsidRDefault="00D6545F" w:rsidP="00D6545F">
      <w:pPr>
        <w:pStyle w:val="ListParagraph"/>
        <w:numPr>
          <w:ilvl w:val="1"/>
          <w:numId w:val="9"/>
        </w:numPr>
      </w:pPr>
      <w:r>
        <w:t xml:space="preserve">Depth of </w:t>
      </w:r>
      <w:r>
        <w:t>32</w:t>
      </w:r>
    </w:p>
    <w:p w14:paraId="75893761" w14:textId="77777777" w:rsidR="00D6545F" w:rsidRDefault="00D6545F" w:rsidP="00D6545F">
      <w:pPr>
        <w:pStyle w:val="ListParagraph"/>
        <w:numPr>
          <w:ilvl w:val="1"/>
          <w:numId w:val="9"/>
        </w:numPr>
      </w:pPr>
      <w:r>
        <w:t>3</w:t>
      </w:r>
      <w:r>
        <w:t>x</w:t>
      </w:r>
      <w:r>
        <w:t>3</w:t>
      </w:r>
      <w:r>
        <w:t xml:space="preserve"> Kernel Size</w:t>
      </w:r>
    </w:p>
    <w:p w14:paraId="2C1E8438" w14:textId="77777777" w:rsidR="00D6545F" w:rsidRDefault="00D6545F" w:rsidP="00D6545F">
      <w:pPr>
        <w:pStyle w:val="ListParagraph"/>
        <w:numPr>
          <w:ilvl w:val="1"/>
          <w:numId w:val="9"/>
        </w:numPr>
      </w:pPr>
      <w:r>
        <w:t>Relu Activation</w:t>
      </w:r>
    </w:p>
    <w:p w14:paraId="29C3151D" w14:textId="77777777" w:rsidR="00D6545F" w:rsidRPr="00D6545F" w:rsidRDefault="00D6545F" w:rsidP="00D6545F">
      <w:pPr>
        <w:pStyle w:val="ListParagraph"/>
        <w:numPr>
          <w:ilvl w:val="0"/>
          <w:numId w:val="9"/>
        </w:numPr>
        <w:rPr>
          <w:b/>
          <w:bCs/>
        </w:rPr>
      </w:pPr>
      <w:r w:rsidRPr="00D6545F">
        <w:rPr>
          <w:b/>
          <w:bCs/>
        </w:rPr>
        <w:t>Fully Connected Flatten Layer</w:t>
      </w:r>
    </w:p>
    <w:p w14:paraId="3C0DB8ED" w14:textId="77777777" w:rsidR="00D6545F" w:rsidRDefault="00D6545F" w:rsidP="00D6545F">
      <w:pPr>
        <w:pStyle w:val="ListParagraph"/>
        <w:numPr>
          <w:ilvl w:val="1"/>
          <w:numId w:val="9"/>
        </w:numPr>
      </w:pPr>
      <w:r>
        <w:t>Dropout with Keep Probability of 0.3</w:t>
      </w:r>
    </w:p>
    <w:p w14:paraId="757C2932" w14:textId="77777777" w:rsidR="00D6545F" w:rsidRDefault="00D6545F" w:rsidP="00D6545F">
      <w:pPr>
        <w:pStyle w:val="ListParagraph"/>
        <w:numPr>
          <w:ilvl w:val="1"/>
          <w:numId w:val="9"/>
        </w:numPr>
      </w:pPr>
      <w:r>
        <w:t>Relu Activation</w:t>
      </w:r>
    </w:p>
    <w:p w14:paraId="37455FD8" w14:textId="77777777" w:rsidR="00D6545F" w:rsidRPr="00D6545F" w:rsidRDefault="00D6545F" w:rsidP="00D6545F">
      <w:pPr>
        <w:pStyle w:val="ListParagraph"/>
        <w:numPr>
          <w:ilvl w:val="0"/>
          <w:numId w:val="9"/>
        </w:numPr>
        <w:rPr>
          <w:b/>
          <w:bCs/>
        </w:rPr>
      </w:pPr>
      <w:r w:rsidRPr="00D6545F">
        <w:rPr>
          <w:b/>
          <w:bCs/>
        </w:rPr>
        <w:t>Fully Connected Layer</w:t>
      </w:r>
    </w:p>
    <w:p w14:paraId="7B7AC4E5" w14:textId="77777777" w:rsidR="00D6545F" w:rsidRDefault="00D6545F" w:rsidP="00D6545F">
      <w:pPr>
        <w:pStyle w:val="ListParagraph"/>
        <w:numPr>
          <w:ilvl w:val="1"/>
          <w:numId w:val="9"/>
        </w:numPr>
      </w:pPr>
      <w:r>
        <w:t>128 Neurons</w:t>
      </w:r>
    </w:p>
    <w:p w14:paraId="2FE086D2" w14:textId="77777777" w:rsidR="00D6545F" w:rsidRDefault="00D6545F" w:rsidP="00D6545F">
      <w:pPr>
        <w:pStyle w:val="ListParagraph"/>
        <w:numPr>
          <w:ilvl w:val="1"/>
          <w:numId w:val="9"/>
        </w:numPr>
      </w:pPr>
      <w:r>
        <w:t>Dropout with Keep Probability of 0.3</w:t>
      </w:r>
    </w:p>
    <w:p w14:paraId="53A0E30E" w14:textId="77777777" w:rsidR="00D6545F" w:rsidRDefault="00D6545F" w:rsidP="00D6545F">
      <w:pPr>
        <w:pStyle w:val="ListParagraph"/>
        <w:numPr>
          <w:ilvl w:val="1"/>
          <w:numId w:val="9"/>
        </w:numPr>
      </w:pPr>
      <w:r>
        <w:t>Relu Activation</w:t>
      </w:r>
    </w:p>
    <w:p w14:paraId="5E3375D6" w14:textId="77777777" w:rsidR="00D6545F" w:rsidRPr="00D6545F" w:rsidRDefault="00D6545F" w:rsidP="00D6545F">
      <w:pPr>
        <w:pStyle w:val="ListParagraph"/>
        <w:numPr>
          <w:ilvl w:val="0"/>
          <w:numId w:val="9"/>
        </w:numPr>
        <w:rPr>
          <w:b/>
          <w:bCs/>
        </w:rPr>
      </w:pPr>
      <w:r w:rsidRPr="00D6545F">
        <w:rPr>
          <w:b/>
          <w:bCs/>
        </w:rPr>
        <w:t>Fully Connected Layer</w:t>
      </w:r>
    </w:p>
    <w:p w14:paraId="773C8634" w14:textId="77777777" w:rsidR="00D6545F" w:rsidRDefault="00D6545F" w:rsidP="00D6545F">
      <w:pPr>
        <w:pStyle w:val="ListParagraph"/>
        <w:numPr>
          <w:ilvl w:val="1"/>
          <w:numId w:val="9"/>
        </w:numPr>
      </w:pPr>
      <w:r>
        <w:t>10</w:t>
      </w:r>
      <w:r>
        <w:t xml:space="preserve"> Neurons</w:t>
      </w:r>
    </w:p>
    <w:p w14:paraId="67F57592" w14:textId="77777777" w:rsidR="00D6545F" w:rsidRDefault="00D6545F" w:rsidP="00D6545F">
      <w:pPr>
        <w:pStyle w:val="ListParagraph"/>
        <w:numPr>
          <w:ilvl w:val="1"/>
          <w:numId w:val="9"/>
        </w:numPr>
      </w:pPr>
      <w:r>
        <w:t>Dropout with Keep Probability of 0.3</w:t>
      </w:r>
    </w:p>
    <w:p w14:paraId="4EAC4578" w14:textId="77777777" w:rsidR="00D6545F" w:rsidRDefault="00D6545F" w:rsidP="00D6545F">
      <w:pPr>
        <w:pStyle w:val="ListParagraph"/>
        <w:numPr>
          <w:ilvl w:val="1"/>
          <w:numId w:val="9"/>
        </w:numPr>
      </w:pPr>
      <w:r>
        <w:t>Relu Activation</w:t>
      </w:r>
    </w:p>
    <w:p w14:paraId="41F1E7DB" w14:textId="77777777" w:rsidR="00D6545F" w:rsidRPr="00D6545F" w:rsidRDefault="00D6545F" w:rsidP="00D6545F">
      <w:pPr>
        <w:pStyle w:val="ListParagraph"/>
        <w:numPr>
          <w:ilvl w:val="0"/>
          <w:numId w:val="9"/>
        </w:numPr>
        <w:rPr>
          <w:b/>
          <w:bCs/>
        </w:rPr>
      </w:pPr>
      <w:r w:rsidRPr="00D6545F">
        <w:rPr>
          <w:b/>
          <w:bCs/>
        </w:rPr>
        <w:t>Output Layer</w:t>
      </w:r>
    </w:p>
    <w:p w14:paraId="78589F89" w14:textId="77777777" w:rsidR="00D6545F" w:rsidRDefault="00D6545F" w:rsidP="00D6545F">
      <w:pPr>
        <w:pStyle w:val="ListParagraph"/>
        <w:numPr>
          <w:ilvl w:val="1"/>
          <w:numId w:val="9"/>
        </w:numPr>
      </w:pPr>
      <w:r>
        <w:t>1 Neuron</w:t>
      </w:r>
    </w:p>
    <w:p w14:paraId="7AED48F2" w14:textId="77777777" w:rsidR="004A77DC" w:rsidRDefault="00146275" w:rsidP="00146275">
      <w:pPr>
        <w:pStyle w:val="IntenseQuote"/>
      </w:pPr>
      <w:r>
        <w:lastRenderedPageBreak/>
        <w:t>Training</w:t>
      </w:r>
    </w:p>
    <w:p w14:paraId="7C14679E" w14:textId="77777777" w:rsidR="00146275" w:rsidRDefault="00EB3C67" w:rsidP="00146275">
      <w:pPr>
        <w:pStyle w:val="Heading2"/>
      </w:pPr>
      <w:r>
        <w:t>Generator</w:t>
      </w:r>
    </w:p>
    <w:p w14:paraId="35D81468" w14:textId="77777777" w:rsidR="00146275" w:rsidRDefault="00196636" w:rsidP="00146275">
      <w:r>
        <w:t xml:space="preserve">In this case, I had to make use of </w:t>
      </w:r>
      <w:r w:rsidR="00EB3C67">
        <w:t>a generator to train my images since I faced several memory constraints. I used a generator based on the sample code provided by Udacity that also conducted my pre-processing steps for me</w:t>
      </w:r>
    </w:p>
    <w:p w14:paraId="3D93A4EF" w14:textId="77777777" w:rsidR="00EB3C67" w:rsidRPr="00146275" w:rsidRDefault="00EB3C67" w:rsidP="00146275"/>
    <w:p w14:paraId="642B45C8" w14:textId="77777777" w:rsidR="00EB3C67" w:rsidRDefault="00EB3C67" w:rsidP="00EB3C67">
      <w:pPr>
        <w:pStyle w:val="Heading2"/>
      </w:pPr>
      <w:r>
        <w:t>Training Methods and Parameters</w:t>
      </w:r>
    </w:p>
    <w:p w14:paraId="6B20E524" w14:textId="77777777" w:rsidR="00EB3C67" w:rsidRDefault="00EB3C67" w:rsidP="00EB3C67">
      <w:r>
        <w:t>Loss Function : Mean Squared Error</w:t>
      </w:r>
    </w:p>
    <w:p w14:paraId="68038DF6" w14:textId="77777777" w:rsidR="00EB3C67" w:rsidRDefault="00EB3C67" w:rsidP="00EB3C67">
      <w:r>
        <w:t>Optimizer : Adam</w:t>
      </w:r>
    </w:p>
    <w:p w14:paraId="6B6A082E" w14:textId="77777777" w:rsidR="00EB3C67" w:rsidRDefault="00EB3C67" w:rsidP="00EB3C67">
      <w:r>
        <w:t>Epochs : 10</w:t>
      </w:r>
    </w:p>
    <w:p w14:paraId="5DC8C98A" w14:textId="77777777" w:rsidR="00EB3C67" w:rsidRDefault="00EB3C67" w:rsidP="00EB3C67">
      <w:r>
        <w:t>Batch Size : 8 (Small due to memory constraints)</w:t>
      </w:r>
    </w:p>
    <w:p w14:paraId="7AE8A4A5" w14:textId="77777777" w:rsidR="00EB3C67" w:rsidRDefault="00EB3C67" w:rsidP="00EB3C67"/>
    <w:p w14:paraId="4A015543" w14:textId="77777777" w:rsidR="007D4CC2" w:rsidRDefault="007D4CC2" w:rsidP="00EB3C67"/>
    <w:p w14:paraId="3030C6FA" w14:textId="77777777" w:rsidR="007D4CC2" w:rsidRDefault="007D4CC2" w:rsidP="00EB3C67"/>
    <w:p w14:paraId="5A4E4447" w14:textId="77777777" w:rsidR="007D4CC2" w:rsidRDefault="007D4CC2" w:rsidP="00EB3C67"/>
    <w:p w14:paraId="079E415F" w14:textId="77777777" w:rsidR="007D4CC2" w:rsidRDefault="007D4CC2" w:rsidP="00EB3C67"/>
    <w:p w14:paraId="5D3E8A5D" w14:textId="77777777" w:rsidR="007D4CC2" w:rsidRDefault="007D4CC2" w:rsidP="00EB3C67"/>
    <w:p w14:paraId="434EFC1C" w14:textId="77777777" w:rsidR="007D4CC2" w:rsidRDefault="007D4CC2" w:rsidP="00EB3C67"/>
    <w:p w14:paraId="482A8E58" w14:textId="77777777" w:rsidR="00EB3C67" w:rsidRDefault="00EB3C67" w:rsidP="00EB3C67">
      <w:pPr>
        <w:pStyle w:val="IntenseQuote"/>
      </w:pPr>
      <w:r>
        <w:lastRenderedPageBreak/>
        <w:t>Testing</w:t>
      </w:r>
    </w:p>
    <w:p w14:paraId="23A3AD72" w14:textId="77777777" w:rsidR="007D4CC2" w:rsidRDefault="007D4CC2" w:rsidP="007D4CC2">
      <w:pPr>
        <w:pStyle w:val="Heading2"/>
      </w:pPr>
      <w:r>
        <w:t>Simulator</w:t>
      </w:r>
    </w:p>
    <w:p w14:paraId="5941C255" w14:textId="77777777" w:rsidR="007D4CC2" w:rsidRPr="007D4CC2" w:rsidRDefault="007D4CC2" w:rsidP="007D4CC2">
      <w:r>
        <w:t>I used the Beta Simulator to test my results. It should technically work with the stable version as well but I did not perform exhaustive tests there.</w:t>
      </w:r>
    </w:p>
    <w:p w14:paraId="4AC92180" w14:textId="77777777" w:rsidR="007D4CC2" w:rsidRDefault="007D4CC2" w:rsidP="00EB3C67">
      <w:pPr>
        <w:pStyle w:val="Heading2"/>
      </w:pPr>
    </w:p>
    <w:p w14:paraId="2117178C" w14:textId="77777777" w:rsidR="00EB3C67" w:rsidRDefault="00EB3C67" w:rsidP="007D4CC2">
      <w:pPr>
        <w:pStyle w:val="Heading2"/>
      </w:pPr>
      <w:r>
        <w:t>Modifications</w:t>
      </w:r>
    </w:p>
    <w:p w14:paraId="0DEF2CDB" w14:textId="77777777" w:rsidR="00D6545F" w:rsidRDefault="00EB3C67" w:rsidP="00EB3C67">
      <w:pPr>
        <w:pStyle w:val="ListParagraph"/>
        <w:numPr>
          <w:ilvl w:val="0"/>
          <w:numId w:val="11"/>
        </w:numPr>
      </w:pPr>
      <w:r>
        <w:t>Reduced the throttle from 0.2 to 0.05 in drive.py to reduce the speed to the car as higher speeds were not working properly with my slow machine</w:t>
      </w:r>
    </w:p>
    <w:p w14:paraId="2B987C9D" w14:textId="77777777" w:rsidR="00EB3C67" w:rsidRDefault="00EB3C67" w:rsidP="00EB3C67">
      <w:pPr>
        <w:pStyle w:val="ListParagraph"/>
        <w:numPr>
          <w:ilvl w:val="0"/>
          <w:numId w:val="11"/>
        </w:numPr>
      </w:pPr>
      <w:r>
        <w:t>Also performed the pre – processing steps highlighted earlier on the images from the simulator before sending them to the model to be trained.</w:t>
      </w:r>
    </w:p>
    <w:p w14:paraId="13F16F93" w14:textId="77777777" w:rsidR="00EB3C67" w:rsidRDefault="00EB3C67" w:rsidP="00EB3C67">
      <w:pPr>
        <w:pStyle w:val="Heading2"/>
      </w:pPr>
      <w:r>
        <w:t>Results</w:t>
      </w:r>
    </w:p>
    <w:p w14:paraId="30521A64" w14:textId="77777777" w:rsidR="00EB3C67" w:rsidRDefault="00EB3C67" w:rsidP="00EB3C67">
      <w:pPr>
        <w:pStyle w:val="ListParagraph"/>
        <w:numPr>
          <w:ilvl w:val="0"/>
          <w:numId w:val="12"/>
        </w:numPr>
      </w:pPr>
      <w:r>
        <w:t>Track One : Hurray! My car completed this circuit by staying within the boundaries of the road for one complete lap.</w:t>
      </w:r>
    </w:p>
    <w:p w14:paraId="58CB4CD0" w14:textId="77777777" w:rsidR="00EB3C67" w:rsidRDefault="00EB3C67" w:rsidP="00EB3C67">
      <w:pPr>
        <w:pStyle w:val="ListParagraph"/>
        <w:numPr>
          <w:ilvl w:val="0"/>
          <w:numId w:val="12"/>
        </w:numPr>
      </w:pPr>
      <w:r>
        <w:t xml:space="preserve">Track Two : </w:t>
      </w:r>
      <w:r w:rsidR="007D4CC2">
        <w:t>The model did not generalize well from the training data which was solely track one.</w:t>
      </w:r>
    </w:p>
    <w:p w14:paraId="0A4EA347" w14:textId="77777777" w:rsidR="00F04032" w:rsidRDefault="00F04032" w:rsidP="00F04032"/>
    <w:p w14:paraId="05DA9ADC" w14:textId="77777777" w:rsidR="00F04032" w:rsidRDefault="00F04032" w:rsidP="00F04032"/>
    <w:p w14:paraId="2E73A903" w14:textId="77777777" w:rsidR="00F04032" w:rsidRDefault="00F04032" w:rsidP="00F04032"/>
    <w:p w14:paraId="2627AFAF" w14:textId="77777777" w:rsidR="00F04032" w:rsidRDefault="00F04032" w:rsidP="00F04032">
      <w:pPr>
        <w:pStyle w:val="IntenseQuote"/>
      </w:pPr>
      <w:r>
        <w:lastRenderedPageBreak/>
        <w:t>Improvements</w:t>
      </w:r>
    </w:p>
    <w:p w14:paraId="5B8B8D03" w14:textId="77777777" w:rsidR="00F04032" w:rsidRDefault="00F04032" w:rsidP="00F04032">
      <w:pPr>
        <w:pStyle w:val="Heading2"/>
      </w:pPr>
      <w:r>
        <w:t>Data Collection</w:t>
      </w:r>
    </w:p>
    <w:p w14:paraId="13AD8E06" w14:textId="77777777" w:rsidR="00F04032" w:rsidRDefault="00F04032" w:rsidP="00F04032">
      <w:r>
        <w:t>Certainly, I can collect data from both the tracks and try to make it run on the second track as well. This would be pretty cool and I am sure I can do it in a later submission or do something in my free time.</w:t>
      </w:r>
    </w:p>
    <w:p w14:paraId="042E3F2B" w14:textId="77777777" w:rsidR="00F04032" w:rsidRDefault="00F04032" w:rsidP="00F04032">
      <w:r>
        <w:t>In order to get better quality data, I could also use a PS4 controller to generate smoother angles during the training phase. I was able to get it working but my test data I used did not use it because I had already collected decent test data by then. However, this could probably make it perform 10-15% better.</w:t>
      </w:r>
    </w:p>
    <w:p w14:paraId="7D3A16EE" w14:textId="77777777" w:rsidR="00F04032" w:rsidRDefault="00F04032" w:rsidP="00F04032">
      <w:pPr>
        <w:pStyle w:val="Heading2"/>
      </w:pPr>
      <w:r>
        <w:t>Pre - Processing</w:t>
      </w:r>
    </w:p>
    <w:p w14:paraId="388E9F26" w14:textId="77777777" w:rsidR="00F04032" w:rsidRPr="00F04032" w:rsidRDefault="00F04032" w:rsidP="00F04032">
      <w:r>
        <w:t>There’s certainly a lot of wizardry that can be done here, some things which I highlighted above. I would definitely go and visit these things in later attempts.</w:t>
      </w:r>
    </w:p>
    <w:p w14:paraId="527C43DA" w14:textId="77777777" w:rsidR="00F04032" w:rsidRDefault="00F04032" w:rsidP="00F04032">
      <w:pPr>
        <w:pStyle w:val="Heading2"/>
      </w:pPr>
      <w:r>
        <w:t>Model</w:t>
      </w:r>
    </w:p>
    <w:p w14:paraId="0443F43D" w14:textId="77777777" w:rsidR="00D6545F" w:rsidRDefault="00F04032">
      <w:r>
        <w:t>If only I had more memory! Certainly, I could try this out on one of the large g8 clusters as well and try to see if I can run Nvidia’s network on it to see how it performs different to my model. However, in computer science a lot of times less is more. Lesser memory consumption and a shallower, slimmer model means I can run my test cases really fast.</w:t>
      </w:r>
    </w:p>
    <w:p w14:paraId="3DFD8D2B" w14:textId="77777777" w:rsidR="00D6545F" w:rsidRDefault="00D6545F"/>
    <w:sectPr w:rsidR="00D6545F" w:rsidSect="00367019">
      <w:footerReference w:type="default" r:id="rId16"/>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68669" w14:textId="77777777" w:rsidR="0031250A" w:rsidRDefault="0031250A">
      <w:pPr>
        <w:spacing w:after="0" w:line="240" w:lineRule="auto"/>
      </w:pPr>
      <w:r>
        <w:separator/>
      </w:r>
    </w:p>
  </w:endnote>
  <w:endnote w:type="continuationSeparator" w:id="0">
    <w:p w14:paraId="360990E4" w14:textId="77777777" w:rsidR="0031250A" w:rsidRDefault="0031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rdia New">
    <w:panose1 w:val="020B0304020202020204"/>
    <w:charset w:val="00"/>
    <w:family w:val="auto"/>
    <w:pitch w:val="variable"/>
    <w:sig w:usb0="81000003" w:usb1="00000000" w:usb2="00000000" w:usb3="00000000" w:csb0="0001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65B23AC0" w14:textId="77777777" w:rsidR="004A77DC" w:rsidRDefault="00A25069">
        <w:pPr>
          <w:pStyle w:val="Footer"/>
        </w:pPr>
        <w:r>
          <w:fldChar w:fldCharType="begin"/>
        </w:r>
        <w:r>
          <w:instrText xml:space="preserve"> PAGE   \* MERGEFORMAT </w:instrText>
        </w:r>
        <w:r>
          <w:fldChar w:fldCharType="separate"/>
        </w:r>
        <w:r w:rsidR="00044F71">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001F8" w14:textId="77777777" w:rsidR="0031250A" w:rsidRDefault="0031250A">
      <w:pPr>
        <w:spacing w:after="0" w:line="240" w:lineRule="auto"/>
      </w:pPr>
      <w:r>
        <w:separator/>
      </w:r>
    </w:p>
  </w:footnote>
  <w:footnote w:type="continuationSeparator" w:id="0">
    <w:p w14:paraId="3D9B7818" w14:textId="77777777" w:rsidR="0031250A" w:rsidRDefault="0031250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C7D33"/>
    <w:multiLevelType w:val="hybridMultilevel"/>
    <w:tmpl w:val="AE2C7068"/>
    <w:lvl w:ilvl="0" w:tplc="42120EA8">
      <w:start w:val="1"/>
      <w:numFmt w:val="decimal"/>
      <w:lvlText w:val="%1."/>
      <w:lvlJc w:val="left"/>
      <w:pPr>
        <w:ind w:left="749" w:hanging="360"/>
      </w:pPr>
      <w:rPr>
        <w:rFonts w:hint="default"/>
      </w:rPr>
    </w:lvl>
    <w:lvl w:ilvl="1" w:tplc="08090019">
      <w:start w:val="1"/>
      <w:numFmt w:val="lowerLetter"/>
      <w:lvlText w:val="%2."/>
      <w:lvlJc w:val="left"/>
      <w:pPr>
        <w:ind w:left="1469" w:hanging="360"/>
      </w:pPr>
    </w:lvl>
    <w:lvl w:ilvl="2" w:tplc="0809001B">
      <w:start w:val="1"/>
      <w:numFmt w:val="lowerRoman"/>
      <w:lvlText w:val="%3."/>
      <w:lvlJc w:val="right"/>
      <w:pPr>
        <w:ind w:left="2189" w:hanging="180"/>
      </w:pPr>
    </w:lvl>
    <w:lvl w:ilvl="3" w:tplc="0809000F" w:tentative="1">
      <w:start w:val="1"/>
      <w:numFmt w:val="decimal"/>
      <w:lvlText w:val="%4."/>
      <w:lvlJc w:val="left"/>
      <w:pPr>
        <w:ind w:left="2909" w:hanging="360"/>
      </w:pPr>
    </w:lvl>
    <w:lvl w:ilvl="4" w:tplc="08090019" w:tentative="1">
      <w:start w:val="1"/>
      <w:numFmt w:val="lowerLetter"/>
      <w:lvlText w:val="%5."/>
      <w:lvlJc w:val="left"/>
      <w:pPr>
        <w:ind w:left="3629" w:hanging="360"/>
      </w:pPr>
    </w:lvl>
    <w:lvl w:ilvl="5" w:tplc="0809001B" w:tentative="1">
      <w:start w:val="1"/>
      <w:numFmt w:val="lowerRoman"/>
      <w:lvlText w:val="%6."/>
      <w:lvlJc w:val="right"/>
      <w:pPr>
        <w:ind w:left="4349" w:hanging="180"/>
      </w:pPr>
    </w:lvl>
    <w:lvl w:ilvl="6" w:tplc="0809000F" w:tentative="1">
      <w:start w:val="1"/>
      <w:numFmt w:val="decimal"/>
      <w:lvlText w:val="%7."/>
      <w:lvlJc w:val="left"/>
      <w:pPr>
        <w:ind w:left="5069" w:hanging="360"/>
      </w:pPr>
    </w:lvl>
    <w:lvl w:ilvl="7" w:tplc="08090019" w:tentative="1">
      <w:start w:val="1"/>
      <w:numFmt w:val="lowerLetter"/>
      <w:lvlText w:val="%8."/>
      <w:lvlJc w:val="left"/>
      <w:pPr>
        <w:ind w:left="5789" w:hanging="360"/>
      </w:pPr>
    </w:lvl>
    <w:lvl w:ilvl="8" w:tplc="0809001B" w:tentative="1">
      <w:start w:val="1"/>
      <w:numFmt w:val="lowerRoman"/>
      <w:lvlText w:val="%9."/>
      <w:lvlJc w:val="right"/>
      <w:pPr>
        <w:ind w:left="6509" w:hanging="180"/>
      </w:pPr>
    </w:lvl>
  </w:abstractNum>
  <w:abstractNum w:abstractNumId="4">
    <w:nsid w:val="1CF9404E"/>
    <w:multiLevelType w:val="hybridMultilevel"/>
    <w:tmpl w:val="981E46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74C25"/>
    <w:multiLevelType w:val="hybridMultilevel"/>
    <w:tmpl w:val="EA4AD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732F46"/>
    <w:multiLevelType w:val="hybridMultilevel"/>
    <w:tmpl w:val="CC882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8D3EB8"/>
    <w:multiLevelType w:val="hybridMultilevel"/>
    <w:tmpl w:val="BC663E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5"/>
  </w:num>
  <w:num w:numId="4">
    <w:abstractNumId w:val="0"/>
  </w:num>
  <w:num w:numId="5">
    <w:abstractNumId w:val="10"/>
  </w:num>
  <w:num w:numId="6">
    <w:abstractNumId w:val="9"/>
  </w:num>
  <w:num w:numId="7">
    <w:abstractNumId w:val="2"/>
  </w:num>
  <w:num w:numId="8">
    <w:abstractNumId w:val="3"/>
  </w:num>
  <w:num w:numId="9">
    <w:abstractNumId w:val="8"/>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3B"/>
    <w:rsid w:val="00044F71"/>
    <w:rsid w:val="000A3C8C"/>
    <w:rsid w:val="00146275"/>
    <w:rsid w:val="00196636"/>
    <w:rsid w:val="002C75E5"/>
    <w:rsid w:val="00303CCB"/>
    <w:rsid w:val="0031250A"/>
    <w:rsid w:val="00367019"/>
    <w:rsid w:val="004A77DC"/>
    <w:rsid w:val="00702875"/>
    <w:rsid w:val="007D4CC2"/>
    <w:rsid w:val="008A61D1"/>
    <w:rsid w:val="00962C3B"/>
    <w:rsid w:val="00A25069"/>
    <w:rsid w:val="00D22D90"/>
    <w:rsid w:val="00D6545F"/>
    <w:rsid w:val="00D723CF"/>
    <w:rsid w:val="00EB3C67"/>
    <w:rsid w:val="00F04032"/>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730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8"/>
        <w:szCs w:val="28"/>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019"/>
    <w:rPr>
      <w:lang w:val="en-GB"/>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40"/>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 w:val="22"/>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szCs w:val="22"/>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semiHidden/>
    <w:unhideWhenUsed/>
    <w:qFormat/>
    <w:pPr>
      <w:spacing w:before="360" w:after="360"/>
      <w:contextualSpacing/>
    </w:pPr>
    <w:rPr>
      <w:iCs/>
      <w:sz w:val="60"/>
    </w:rPr>
  </w:style>
  <w:style w:type="character" w:customStyle="1" w:styleId="QuoteChar">
    <w:name w:val="Quote Char"/>
    <w:basedOn w:val="DefaultParagraphFont"/>
    <w:link w:val="Quote"/>
    <w:uiPriority w:val="29"/>
    <w:semiHidden/>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character" w:styleId="Hyperlink">
    <w:name w:val="Hyperlink"/>
    <w:basedOn w:val="DefaultParagraphFont"/>
    <w:uiPriority w:val="99"/>
    <w:unhideWhenUsed/>
    <w:rsid w:val="008A61D1"/>
    <w:rPr>
      <w:color w:val="847B97" w:themeColor="hyperlink"/>
      <w:u w:val="single"/>
    </w:rPr>
  </w:style>
  <w:style w:type="paragraph" w:styleId="ListParagraph">
    <w:name w:val="List Paragraph"/>
    <w:basedOn w:val="Normal"/>
    <w:uiPriority w:val="34"/>
    <w:unhideWhenUsed/>
    <w:qFormat/>
    <w:rsid w:val="008A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https://arxiv.org/pdf/1604.07316.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Modern%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rdia New">
    <w:panose1 w:val="020B0304020202020204"/>
    <w:charset w:val="00"/>
    <w:family w:val="auto"/>
    <w:pitch w:val="variable"/>
    <w:sig w:usb0="81000003" w:usb1="00000000" w:usb2="00000000" w:usb3="00000000" w:csb0="0001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1496B"/>
    <w:multiLevelType w:val="hybridMultilevel"/>
    <w:tmpl w:val="9B06DC14"/>
    <w:lvl w:ilvl="0" w:tplc="61AEB7E4">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CF"/>
    <w:rsid w:val="000862CF"/>
  </w:rsids>
  <m:mathPr>
    <m:mathFont m:val="Cambria Math"/>
    <m:brkBin m:val="before"/>
    <m:brkBinSub m:val="--"/>
    <m:smallFrac m:val="0"/>
    <m:dispDef/>
    <m:lMargin m:val="0"/>
    <m:rMargin m:val="0"/>
    <m:defJc m:val="centerGroup"/>
    <m:wrapIndent m:val="1440"/>
    <m:intLim m:val="subSup"/>
    <m:naryLim m:val="undOvr"/>
  </m:mathPr>
  <w:themeFontLang w:val="en-GB" w:eastAsia="x-none" w:bidi="hi-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1"/>
        <w:lang w:val="en-GB" w:eastAsia="en-GB"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F91599BD148499CA4E746F09FB821">
    <w:name w:val="E73F91599BD148499CA4E746F09FB821"/>
  </w:style>
  <w:style w:type="paragraph" w:customStyle="1" w:styleId="45708DC49AD7E147976132B7B24CEFFA">
    <w:name w:val="45708DC49AD7E147976132B7B24CEFFA"/>
  </w:style>
  <w:style w:type="paragraph" w:customStyle="1" w:styleId="B3F4CA1A0614D7408AEC574F487EA1E2">
    <w:name w:val="B3F4CA1A0614D7408AEC574F487EA1E2"/>
  </w:style>
  <w:style w:type="paragraph" w:customStyle="1" w:styleId="06E749476163F943BFD18CDD542B63A0">
    <w:name w:val="06E749476163F943BFD18CDD542B63A0"/>
  </w:style>
  <w:style w:type="paragraph" w:customStyle="1" w:styleId="E320DD3393EBD24EB7BE7EBAFAE72A7E">
    <w:name w:val="E320DD3393EBD24EB7BE7EBAFAE72A7E"/>
  </w:style>
  <w:style w:type="paragraph" w:styleId="ListBullet">
    <w:name w:val="List Bullet"/>
    <w:basedOn w:val="Normal"/>
    <w:uiPriority w:val="10"/>
    <w:qFormat/>
    <w:pPr>
      <w:numPr>
        <w:numId w:val="1"/>
      </w:numPr>
      <w:spacing w:after="120" w:line="312" w:lineRule="auto"/>
    </w:pPr>
    <w:rPr>
      <w:rFonts w:eastAsiaTheme="minorHAnsi"/>
      <w:color w:val="44546A" w:themeColor="text2"/>
      <w:sz w:val="28"/>
      <w:szCs w:val="28"/>
      <w:lang w:val="en-US" w:eastAsia="en-US" w:bidi="ar-SA"/>
    </w:rPr>
  </w:style>
  <w:style w:type="paragraph" w:customStyle="1" w:styleId="981B579F0B83DC44B55C9F8CBFA424AD">
    <w:name w:val="981B579F0B83DC44B55C9F8CBFA424AD"/>
  </w:style>
  <w:style w:type="paragraph" w:customStyle="1" w:styleId="3CFA7CA552D7B6419492ADE7BC310E62">
    <w:name w:val="3CFA7CA552D7B6419492ADE7BC310E62"/>
  </w:style>
  <w:style w:type="paragraph" w:customStyle="1" w:styleId="66D7554E8EFAAB42A24D84EC72BA7751">
    <w:name w:val="66D7554E8EFAAB42A24D84EC72BA7751"/>
  </w:style>
  <w:style w:type="paragraph" w:customStyle="1" w:styleId="CBD441994F09524FBD1C70C619EDDB9E">
    <w:name w:val="CBD441994F09524FBD1C70C619EDDB9E"/>
  </w:style>
  <w:style w:type="paragraph" w:customStyle="1" w:styleId="14732072BAD4304499EFEF35A2B36AC4">
    <w:name w:val="14732072BAD4304499EFEF35A2B36AC4"/>
  </w:style>
  <w:style w:type="paragraph" w:customStyle="1" w:styleId="C20E33CB94B6604084423DCE2DD39D36">
    <w:name w:val="C20E33CB94B6604084423DCE2DD39D36"/>
  </w:style>
  <w:style w:type="paragraph" w:customStyle="1" w:styleId="21AB571C05491942B6B5DABA32DB4D8D">
    <w:name w:val="21AB571C05491942B6B5DABA32DB4D8D"/>
  </w:style>
  <w:style w:type="paragraph" w:customStyle="1" w:styleId="BA26DE4A472B664D8E0038F032AB9002">
    <w:name w:val="BA26DE4A472B664D8E0038F032AB9002"/>
  </w:style>
  <w:style w:type="paragraph" w:customStyle="1" w:styleId="295FCDF3E7C67C45819F097EB24C7F60">
    <w:name w:val="295FCDF3E7C67C45819F097EB24C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7</TotalTime>
  <Pages>10</Pages>
  <Words>976</Words>
  <Characters>5569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 Prashant Vithaldas</dc:creator>
  <cp:keywords/>
  <dc:description/>
  <cp:lastModifiedBy>Sachit Prashant Vithaldas</cp:lastModifiedBy>
  <cp:revision>3</cp:revision>
  <dcterms:created xsi:type="dcterms:W3CDTF">2017-02-12T22:54:00Z</dcterms:created>
  <dcterms:modified xsi:type="dcterms:W3CDTF">2017-02-12T23:05:00Z</dcterms:modified>
</cp:coreProperties>
</file>